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如何通过聊天了解一个人：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1.你可以过问他喜欢的歌，歌手。问他为什么，为什么喜欢这个歌手\歌，你认为她最好听的歌是什么？可以通过这个歌或歌手来了解一个人，了解他经历，情感等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还有就是从欣赏别人的角度去去了解他人到底是怎么样如此优秀的。有那样或这样的品质，能力，和他们是为什么去做了这样或那样的我想过没去做的，想过不敢做的，想过没做到的，他们是怎么做到的，这是打心里的想要去了解的，感觉他们很厉害的那样子。当然不是说我没有他们那样或这样我就不好，就不会有人喜欢这类的，也不会成为我自卑的理由，我也没理由自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人与人之间是有很多共同点的。你所做的一些事的目的，很可能也是另一部分人做这一件事的目的。就像我竞选团支书一样，我是感觉我需要改变我太胆小，不敢再人多的地方讲话（当然这是很正常的，很多人都会这样，练多了，就不怕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还有就是通过歌这一个话题，你可以延伸出很多东西，比如你是你为什么喜欢上这个歌手？什么时候喜欢的？你喜欢她的哪一首歌？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还有就是问他一些意见和看法？比如公交车女司机被侮辱的事件、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总结：1，歌\歌手；2，真心的欣赏去问一些问题；3，问意见\看法。以上这些知识开头，还要会延伸、要留空间让对方去说。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严格的要求自己是因为我们可能在我们的某些方面，我们不太擅长，我们想在这一方面表现好，这是我们不断改变进取的过程。即使失败了，我们可以再来一次。在这一方面的失败，并不能将我们整个人，否定掉，也许只是我们真的不适合这一方面的东西，试问又有谁是各个方面都是擅长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09478"/>
    <w:multiLevelType w:val="singleLevel"/>
    <w:tmpl w:val="502094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652D3"/>
    <w:rsid w:val="066909C8"/>
    <w:rsid w:val="10EC5075"/>
    <w:rsid w:val="149E7C63"/>
    <w:rsid w:val="16CF1574"/>
    <w:rsid w:val="18A51494"/>
    <w:rsid w:val="3F137299"/>
    <w:rsid w:val="4C246EEF"/>
    <w:rsid w:val="5FCD00B8"/>
    <w:rsid w:val="6D535020"/>
    <w:rsid w:val="72F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2018-11-06T13:29:00Z</dcterms:created>
  <dc:creator>mí途，。</dc:creator>
  <cp:lastModifiedBy>mí途，。</cp:lastModifiedBy>
  <dcterms:modified xsi:type="dcterms:W3CDTF">2018-11-08T15:44:41Z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